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F05F50" w:rsidRDefault="00F05F50">
      <w:pPr>
        <w:pStyle w:val="Title"/>
        <w:rPr>
          <w:b/>
        </w:rPr>
      </w:pPr>
      <w:r>
        <w:rPr>
          <w:b/>
        </w:rPr>
        <w:t xml:space="preserve">                     </w:t>
      </w:r>
      <w:r w:rsidRPr="00F05F50">
        <w:rPr>
          <w:b/>
        </w:rPr>
        <w:t>Types of data</w:t>
      </w:r>
    </w:p>
    <w:p w:rsidR="00803B89" w:rsidRPr="00803B89" w:rsidRDefault="00F05F50" w:rsidP="00803B89">
      <w:pPr>
        <w:pStyle w:val="Heading1"/>
      </w:pPr>
      <w:r w:rsidRPr="00803B89">
        <w:rPr>
          <w:color w:val="FF0000"/>
        </w:rPr>
        <w:t xml:space="preserve"> Roll Number = 1740256</w:t>
      </w:r>
      <w:r w:rsidR="00803B89" w:rsidRPr="00803B89">
        <w:rPr>
          <w:color w:val="FF0000"/>
        </w:rPr>
        <w:t>, Date = 17/06/2016</w:t>
      </w:r>
    </w:p>
    <w:p w:rsidR="00803B89" w:rsidRDefault="00803B89" w:rsidP="00803B89">
      <w:pPr>
        <w:pStyle w:val="ListParagraph"/>
        <w:numPr>
          <w:ilvl w:val="0"/>
          <w:numId w:val="32"/>
        </w:numPr>
      </w:pPr>
      <w:r>
        <w:t xml:space="preserve"> </w:t>
      </w:r>
    </w:p>
    <w:p w:rsidR="00803B89" w:rsidRDefault="00803B89" w:rsidP="00803B89">
      <w:pPr>
        <w:pStyle w:val="ListParagraph"/>
      </w:pPr>
      <w:r>
        <w:rPr>
          <w:noProof/>
        </w:rPr>
        <w:drawing>
          <wp:inline distT="0" distB="0" distL="0" distR="0">
            <wp:extent cx="5943600" cy="4452197"/>
            <wp:effectExtent l="0" t="0" r="0" b="5715"/>
            <wp:docPr id="1" name="Picture 1" descr="C:\Users\Jeevan\AppData\Local\Microsoft\Windows\INetCache\Content.Word\IMG-20170617-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van\AppData\Local\Microsoft\Windows\INetCache\Content.Word\IMG-20170617-WA00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2197"/>
                    </a:xfrm>
                    <a:prstGeom prst="rect">
                      <a:avLst/>
                    </a:prstGeom>
                    <a:noFill/>
                    <a:ln>
                      <a:noFill/>
                    </a:ln>
                  </pic:spPr>
                </pic:pic>
              </a:graphicData>
            </a:graphic>
          </wp:inline>
        </w:drawing>
      </w:r>
    </w:p>
    <w:p w:rsidR="00803B89" w:rsidRDefault="00803B89" w:rsidP="00803B89">
      <w:pPr>
        <w:pStyle w:val="ListParagraph"/>
      </w:pPr>
    </w:p>
    <w:p w:rsidR="00803B89" w:rsidRDefault="00803B89" w:rsidP="00803B89">
      <w:pPr>
        <w:pStyle w:val="ListParagraph"/>
      </w:pPr>
    </w:p>
    <w:p w:rsidR="00803B89" w:rsidRDefault="00803B89" w:rsidP="00803B89">
      <w:pPr>
        <w:pStyle w:val="ListParagraph"/>
      </w:pPr>
      <w:r>
        <w:t>Source (Newspaper): THE HINDU</w:t>
      </w:r>
    </w:p>
    <w:p w:rsidR="00803B89" w:rsidRDefault="00803B89" w:rsidP="00803B89">
      <w:pPr>
        <w:pStyle w:val="ListParagraph"/>
      </w:pPr>
      <w:r>
        <w:t xml:space="preserve">Dated            </w:t>
      </w:r>
      <w:r w:rsidR="00D31033">
        <w:t xml:space="preserve"> </w:t>
      </w:r>
      <w:r w:rsidR="00A4458F">
        <w:t xml:space="preserve">            </w:t>
      </w:r>
      <w:r w:rsidR="00D31033">
        <w:t>:</w:t>
      </w:r>
      <w:r>
        <w:t xml:space="preserve"> 17/06/2017</w:t>
      </w:r>
    </w:p>
    <w:p w:rsidR="00803B89" w:rsidRDefault="00803B89" w:rsidP="00803B89">
      <w:pPr>
        <w:pStyle w:val="ListParagraph"/>
      </w:pPr>
      <w:r>
        <w:t>Page number            : 20</w:t>
      </w:r>
    </w:p>
    <w:p w:rsidR="00803B89" w:rsidRDefault="00803B89" w:rsidP="00803B89">
      <w:pPr>
        <w:pStyle w:val="ListParagraph"/>
      </w:pPr>
    </w:p>
    <w:p w:rsidR="00F85EA1" w:rsidRDefault="00803B89" w:rsidP="00F85EA1">
      <w:pPr>
        <w:pStyle w:val="ListParagraph"/>
      </w:pPr>
      <w:r w:rsidRPr="00803B89">
        <w:rPr>
          <w:b/>
          <w:u w:val="single"/>
        </w:rPr>
        <w:t>Description</w:t>
      </w:r>
      <w:r>
        <w:rPr>
          <w:b/>
          <w:u w:val="single"/>
        </w:rPr>
        <w:t xml:space="preserve">-  </w:t>
      </w:r>
      <w:r w:rsidRPr="00803B89">
        <w:t>This data</w:t>
      </w:r>
      <w:r>
        <w:t xml:space="preserve"> is about different ratings of players and countries based on their respective sport</w:t>
      </w:r>
      <w:r w:rsidR="00B61C2D">
        <w:t xml:space="preserve"> &amp; country</w:t>
      </w:r>
      <w:r>
        <w:t>.</w:t>
      </w:r>
      <w:r w:rsidR="006E0A83">
        <w:t xml:space="preserve"> It can be classified as quantitative data because of the points awarded and rating each team and player is given based on their rankings</w:t>
      </w:r>
      <w:r w:rsidR="00AB2102">
        <w:t>, runs etc</w:t>
      </w:r>
      <w:r w:rsidR="006E0A83">
        <w:t xml:space="preserve">. This is also secondary data because the media is borrowing the data from the sports field and giving it to us for reading. </w:t>
      </w:r>
    </w:p>
    <w:p w:rsidR="00F85EA1" w:rsidRDefault="00F85EA1" w:rsidP="00F85EA1">
      <w:pPr>
        <w:pStyle w:val="ListParagraph"/>
      </w:pPr>
    </w:p>
    <w:p w:rsidR="00F85EA1" w:rsidRDefault="00F85EA1" w:rsidP="00F85EA1">
      <w:pPr>
        <w:pStyle w:val="ListParagraph"/>
      </w:pPr>
    </w:p>
    <w:p w:rsidR="00F85EA1" w:rsidRDefault="00F85EA1" w:rsidP="00F85EA1">
      <w:pPr>
        <w:pStyle w:val="ListParagraph"/>
        <w:numPr>
          <w:ilvl w:val="0"/>
          <w:numId w:val="32"/>
        </w:numPr>
      </w:pPr>
    </w:p>
    <w:p w:rsidR="00803B89" w:rsidRDefault="00F85EA1" w:rsidP="00F85EA1">
      <w:pPr>
        <w:pStyle w:val="ListParagraph"/>
      </w:pPr>
      <w:r>
        <w:t xml:space="preserve">         </w:t>
      </w:r>
      <w:r>
        <w:rPr>
          <w:noProof/>
        </w:rPr>
        <w:drawing>
          <wp:inline distT="0" distB="0" distL="0" distR="0">
            <wp:extent cx="2470621" cy="5781675"/>
            <wp:effectExtent l="0" t="0" r="6350" b="0"/>
            <wp:docPr id="2" name="Picture 2" descr="C:\Users\Jeevan\AppData\Local\Microsoft\Windows\INetCache\Content.Word\IMG-20170617-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n\AppData\Local\Microsoft\Windows\INetCache\Content.Word\IMG-20170617-WA0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8478" cy="6057482"/>
                    </a:xfrm>
                    <a:prstGeom prst="rect">
                      <a:avLst/>
                    </a:prstGeom>
                    <a:noFill/>
                    <a:ln>
                      <a:noFill/>
                    </a:ln>
                  </pic:spPr>
                </pic:pic>
              </a:graphicData>
            </a:graphic>
          </wp:inline>
        </w:drawing>
      </w:r>
    </w:p>
    <w:p w:rsidR="00705F19" w:rsidRDefault="00705F19" w:rsidP="00705F19">
      <w:pPr>
        <w:pStyle w:val="ListParagraph"/>
      </w:pPr>
    </w:p>
    <w:p w:rsidR="00705F19" w:rsidRDefault="00705F19" w:rsidP="00705F19">
      <w:pPr>
        <w:pStyle w:val="ListParagraph"/>
      </w:pPr>
      <w:r>
        <w:t>Source (Newspaper): THE HINDU</w:t>
      </w:r>
    </w:p>
    <w:p w:rsidR="00705F19" w:rsidRDefault="00705F19" w:rsidP="00705F19">
      <w:pPr>
        <w:pStyle w:val="ListParagraph"/>
      </w:pPr>
      <w:r>
        <w:t>Dated                         : 17/06/2017</w:t>
      </w:r>
    </w:p>
    <w:p w:rsidR="00705F19" w:rsidRDefault="00705F19" w:rsidP="00705F19">
      <w:pPr>
        <w:pStyle w:val="ListParagraph"/>
      </w:pPr>
      <w:r>
        <w:t xml:space="preserve">Page number          </w:t>
      </w:r>
      <w:r w:rsidR="00D31033">
        <w:t xml:space="preserve">  : 15</w:t>
      </w:r>
    </w:p>
    <w:p w:rsidR="00705F19" w:rsidRDefault="00705F19" w:rsidP="00F85EA1">
      <w:pPr>
        <w:pStyle w:val="ListParagraph"/>
      </w:pPr>
    </w:p>
    <w:p w:rsidR="00705F19" w:rsidRDefault="00E2699A" w:rsidP="00705F19">
      <w:pPr>
        <w:pStyle w:val="ListParagraph"/>
      </w:pPr>
      <w:r w:rsidRPr="00803B89">
        <w:rPr>
          <w:b/>
          <w:u w:val="single"/>
        </w:rPr>
        <w:t>Description</w:t>
      </w:r>
      <w:r>
        <w:rPr>
          <w:b/>
          <w:u w:val="single"/>
        </w:rPr>
        <w:t xml:space="preserve">-  </w:t>
      </w:r>
      <w:r w:rsidR="00705F19" w:rsidRPr="00803B89">
        <w:t>This data</w:t>
      </w:r>
      <w:r w:rsidR="00705F19">
        <w:t xml:space="preserve"> is about different stocks of companies based on their respective progress in the industry &amp; by how much more may their company grow because of the way they have worked in the past. It can be classified as quantitative data because of the progress</w:t>
      </w:r>
      <w:r w:rsidR="000443DA">
        <w:t xml:space="preserve"> the company has made</w:t>
      </w:r>
      <w:r w:rsidR="00705F19">
        <w:t xml:space="preserve"> and how much have they contributed to the industry. This is also secondary data because the media is borrowing the data from the companies and giving it to us for reading. </w:t>
      </w:r>
    </w:p>
    <w:p w:rsidR="00D31033" w:rsidRDefault="00D31033" w:rsidP="00705F19">
      <w:pPr>
        <w:pStyle w:val="ListParagraph"/>
      </w:pPr>
    </w:p>
    <w:p w:rsidR="002D2F77" w:rsidRDefault="002D2F77" w:rsidP="00705F19">
      <w:pPr>
        <w:pStyle w:val="ListParagraph"/>
      </w:pPr>
    </w:p>
    <w:p w:rsidR="00705F19" w:rsidRDefault="00D31033" w:rsidP="00705F19">
      <w:pPr>
        <w:pStyle w:val="ListParagraph"/>
      </w:pPr>
      <w:r>
        <w:t>3.</w:t>
      </w:r>
    </w:p>
    <w:p w:rsidR="00705F19" w:rsidRDefault="00D31033" w:rsidP="00D31033">
      <w:pPr>
        <w:pStyle w:val="ListParagraph"/>
        <w:ind w:left="1080"/>
      </w:pPr>
      <w:r>
        <w:t xml:space="preserve">    </w:t>
      </w:r>
      <w:r>
        <w:rPr>
          <w:noProof/>
        </w:rPr>
        <w:drawing>
          <wp:inline distT="0" distB="0" distL="0" distR="0">
            <wp:extent cx="3372700" cy="5962650"/>
            <wp:effectExtent l="0" t="0" r="0" b="0"/>
            <wp:docPr id="3" name="Picture 3" descr="C:\Users\Jeevan\AppData\Local\Microsoft\Windows\INetCache\Content.Word\IMG-20170617-WA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evan\AppData\Local\Microsoft\Windows\INetCache\Content.Word\IMG-20170617-WA0001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835" cy="6053053"/>
                    </a:xfrm>
                    <a:prstGeom prst="rect">
                      <a:avLst/>
                    </a:prstGeom>
                    <a:noFill/>
                    <a:ln>
                      <a:noFill/>
                    </a:ln>
                  </pic:spPr>
                </pic:pic>
              </a:graphicData>
            </a:graphic>
          </wp:inline>
        </w:drawing>
      </w:r>
    </w:p>
    <w:p w:rsidR="00D31033" w:rsidRDefault="00D31033" w:rsidP="00D31033">
      <w:pPr>
        <w:pStyle w:val="ListParagraph"/>
      </w:pPr>
    </w:p>
    <w:p w:rsidR="00D31033" w:rsidRDefault="00D31033" w:rsidP="00D31033">
      <w:pPr>
        <w:pStyle w:val="ListParagraph"/>
      </w:pPr>
      <w:r>
        <w:t>Source (Newspaper): THE HINDU</w:t>
      </w:r>
    </w:p>
    <w:p w:rsidR="00D31033" w:rsidRDefault="00D31033" w:rsidP="00D31033">
      <w:pPr>
        <w:pStyle w:val="ListParagraph"/>
      </w:pPr>
      <w:r>
        <w:t>Dated                         : 17/06/2017</w:t>
      </w:r>
    </w:p>
    <w:p w:rsidR="00D31033" w:rsidRDefault="00D31033" w:rsidP="00D31033">
      <w:pPr>
        <w:pStyle w:val="ListParagraph"/>
      </w:pPr>
      <w:r>
        <w:t>Page number            : 14</w:t>
      </w:r>
    </w:p>
    <w:p w:rsidR="00D31033" w:rsidRDefault="00D31033" w:rsidP="00D31033">
      <w:pPr>
        <w:pStyle w:val="ListParagraph"/>
      </w:pPr>
    </w:p>
    <w:p w:rsidR="00D31033" w:rsidRDefault="00E2699A" w:rsidP="00D31033">
      <w:pPr>
        <w:pStyle w:val="ListParagraph"/>
      </w:pPr>
      <w:r w:rsidRPr="00803B89">
        <w:rPr>
          <w:b/>
          <w:u w:val="single"/>
        </w:rPr>
        <w:t>Description</w:t>
      </w:r>
      <w:r>
        <w:rPr>
          <w:b/>
          <w:u w:val="single"/>
        </w:rPr>
        <w:t xml:space="preserve">- </w:t>
      </w:r>
      <w:r w:rsidR="00D31033" w:rsidRPr="00803B89">
        <w:t>This data</w:t>
      </w:r>
      <w:r w:rsidR="00D31033">
        <w:t xml:space="preserve"> is about different rainfall, temperature &amp; air quality of cities with the actual maximum and minimum rainfall for yesterday. It can be classified as geographical data because of the amount of rainfall which happened. This is also secondary data because the media is borro</w:t>
      </w:r>
      <w:r w:rsidR="00CA3FA7">
        <w:t>wing the data from the meteorological department of India and</w:t>
      </w:r>
      <w:r w:rsidR="00D31033">
        <w:t xml:space="preserve"> giving it to us for reading. </w:t>
      </w:r>
    </w:p>
    <w:p w:rsidR="00126CC2" w:rsidRDefault="00126CC2" w:rsidP="00D31033">
      <w:pPr>
        <w:pStyle w:val="ListParagraph"/>
      </w:pPr>
    </w:p>
    <w:p w:rsidR="00126CC2" w:rsidRDefault="00126CC2" w:rsidP="00D31033">
      <w:pPr>
        <w:pStyle w:val="ListParagraph"/>
      </w:pPr>
      <w:r>
        <w:t>4.</w:t>
      </w:r>
    </w:p>
    <w:p w:rsidR="00D31033" w:rsidRDefault="00126CC2" w:rsidP="00126CC2">
      <w:pPr>
        <w:pStyle w:val="ListParagraph"/>
      </w:pPr>
      <w:r>
        <w:t xml:space="preserve">           </w:t>
      </w:r>
      <w:bookmarkStart w:id="0" w:name="_GoBack"/>
      <w:r>
        <w:rPr>
          <w:noProof/>
        </w:rPr>
        <w:drawing>
          <wp:inline distT="0" distB="0" distL="0" distR="0">
            <wp:extent cx="2257425" cy="6146118"/>
            <wp:effectExtent l="0" t="0" r="0" b="7620"/>
            <wp:docPr id="5" name="Picture 5" descr="C:\Users\Jeevan\AppData\Local\Microsoft\Windows\INetCache\Content.Word\Sport p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evan\AppData\Local\Microsoft\Windows\INetCache\Content.Word\Sport player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9289" cy="6205647"/>
                    </a:xfrm>
                    <a:prstGeom prst="rect">
                      <a:avLst/>
                    </a:prstGeom>
                    <a:noFill/>
                    <a:ln>
                      <a:noFill/>
                    </a:ln>
                  </pic:spPr>
                </pic:pic>
              </a:graphicData>
            </a:graphic>
          </wp:inline>
        </w:drawing>
      </w:r>
      <w:bookmarkEnd w:id="0"/>
    </w:p>
    <w:p w:rsidR="00126CC2" w:rsidRDefault="00126CC2" w:rsidP="00126CC2">
      <w:pPr>
        <w:pStyle w:val="ListParagraph"/>
      </w:pPr>
      <w:r>
        <w:t>Source (Newspaper): THE HINDU</w:t>
      </w:r>
    </w:p>
    <w:p w:rsidR="00126CC2" w:rsidRDefault="00126CC2" w:rsidP="00126CC2">
      <w:pPr>
        <w:pStyle w:val="ListParagraph"/>
      </w:pPr>
      <w:r>
        <w:t>Dated                         : 17/06/2017</w:t>
      </w:r>
    </w:p>
    <w:p w:rsidR="00126CC2" w:rsidRDefault="00126CC2" w:rsidP="00126CC2">
      <w:pPr>
        <w:pStyle w:val="ListParagraph"/>
      </w:pPr>
      <w:r>
        <w:t xml:space="preserve">Page number          </w:t>
      </w:r>
      <w:r w:rsidR="005A65B4">
        <w:t xml:space="preserve">  : 21</w:t>
      </w:r>
    </w:p>
    <w:p w:rsidR="00126CC2" w:rsidRDefault="00126CC2" w:rsidP="00126CC2">
      <w:pPr>
        <w:pStyle w:val="ListParagraph"/>
      </w:pPr>
    </w:p>
    <w:p w:rsidR="00126CC2" w:rsidRPr="00855982" w:rsidRDefault="00E2699A" w:rsidP="00091401">
      <w:pPr>
        <w:pStyle w:val="ListParagraph"/>
      </w:pPr>
      <w:r w:rsidRPr="00803B89">
        <w:rPr>
          <w:b/>
          <w:u w:val="single"/>
        </w:rPr>
        <w:t>Description</w:t>
      </w:r>
      <w:r>
        <w:rPr>
          <w:b/>
          <w:u w:val="single"/>
        </w:rPr>
        <w:t xml:space="preserve">-  </w:t>
      </w:r>
      <w:r w:rsidR="00126CC2" w:rsidRPr="00803B89">
        <w:t>This data</w:t>
      </w:r>
      <w:r w:rsidR="00126CC2">
        <w:t xml:space="preserve"> is about different</w:t>
      </w:r>
      <w:r w:rsidR="005A65B4">
        <w:t xml:space="preserve"> sport players and their respective </w:t>
      </w:r>
      <w:r w:rsidR="00B1279A">
        <w:t>market values and performances in the football field</w:t>
      </w:r>
      <w:r w:rsidR="00126CC2">
        <w:t xml:space="preserve">. </w:t>
      </w:r>
      <w:r w:rsidR="00757C5A">
        <w:t xml:space="preserve">It can be classified as </w:t>
      </w:r>
      <w:r w:rsidR="006662CA">
        <w:t>qualitative</w:t>
      </w:r>
      <w:r w:rsidR="00181A51">
        <w:t xml:space="preserve"> data because of the attributes of the players and how</w:t>
      </w:r>
      <w:r w:rsidR="008B20A1">
        <w:t xml:space="preserve"> well</w:t>
      </w:r>
      <w:r w:rsidR="00181A51">
        <w:t xml:space="preserve"> they are playing</w:t>
      </w:r>
      <w:r w:rsidR="008B20A1">
        <w:t xml:space="preserve"> in football</w:t>
      </w:r>
      <w:r w:rsidR="00126CC2">
        <w:t>. This is also secondary data because the media is borrowing</w:t>
      </w:r>
      <w:r w:rsidR="00181A51">
        <w:t xml:space="preserve"> the data from the football industry</w:t>
      </w:r>
      <w:r w:rsidR="00126CC2">
        <w:t xml:space="preserve"> a</w:t>
      </w:r>
      <w:r w:rsidR="00091401">
        <w:t>nd giving it to us for reading.</w:t>
      </w:r>
    </w:p>
    <w:sectPr w:rsidR="00126CC2"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B14" w:rsidRDefault="00305B14" w:rsidP="00855982">
      <w:pPr>
        <w:spacing w:after="0" w:line="240" w:lineRule="auto"/>
      </w:pPr>
      <w:r>
        <w:separator/>
      </w:r>
    </w:p>
  </w:endnote>
  <w:endnote w:type="continuationSeparator" w:id="0">
    <w:p w:rsidR="00305B14" w:rsidRDefault="00305B1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D17BA2" w:rsidRDefault="00D17BA2">
        <w:pPr>
          <w:pStyle w:val="Footer"/>
        </w:pPr>
        <w:r>
          <w:fldChar w:fldCharType="begin"/>
        </w:r>
        <w:r>
          <w:instrText xml:space="preserve"> PAGE   \* MERGEFORMAT </w:instrText>
        </w:r>
        <w:r>
          <w:fldChar w:fldCharType="separate"/>
        </w:r>
        <w:r w:rsidR="00106663">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B14" w:rsidRDefault="00305B14" w:rsidP="00855982">
      <w:pPr>
        <w:spacing w:after="0" w:line="240" w:lineRule="auto"/>
      </w:pPr>
      <w:r>
        <w:separator/>
      </w:r>
    </w:p>
  </w:footnote>
  <w:footnote w:type="continuationSeparator" w:id="0">
    <w:p w:rsidR="00305B14" w:rsidRDefault="00305B1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183239"/>
    <w:multiLevelType w:val="hybridMultilevel"/>
    <w:tmpl w:val="BDF26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E37F9C"/>
    <w:multiLevelType w:val="hybridMultilevel"/>
    <w:tmpl w:val="184A5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18746E"/>
    <w:multiLevelType w:val="hybridMultilevel"/>
    <w:tmpl w:val="5B289210"/>
    <w:lvl w:ilvl="0" w:tplc="11345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7"/>
  </w:num>
  <w:num w:numId="31">
    <w:abstractNumId w:val="1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A2"/>
    <w:rsid w:val="000443DA"/>
    <w:rsid w:val="000834A7"/>
    <w:rsid w:val="00091401"/>
    <w:rsid w:val="000C6CEA"/>
    <w:rsid w:val="00106663"/>
    <w:rsid w:val="00126CC2"/>
    <w:rsid w:val="00181A51"/>
    <w:rsid w:val="001D4362"/>
    <w:rsid w:val="001F19AB"/>
    <w:rsid w:val="002910AF"/>
    <w:rsid w:val="002D2F77"/>
    <w:rsid w:val="00305B14"/>
    <w:rsid w:val="004040B9"/>
    <w:rsid w:val="005A65B4"/>
    <w:rsid w:val="006662CA"/>
    <w:rsid w:val="006D0500"/>
    <w:rsid w:val="006E0A83"/>
    <w:rsid w:val="00705F19"/>
    <w:rsid w:val="00757C5A"/>
    <w:rsid w:val="007833A7"/>
    <w:rsid w:val="007A7E84"/>
    <w:rsid w:val="00803B89"/>
    <w:rsid w:val="00855982"/>
    <w:rsid w:val="008B20A1"/>
    <w:rsid w:val="00A10484"/>
    <w:rsid w:val="00A4458F"/>
    <w:rsid w:val="00A6765D"/>
    <w:rsid w:val="00A74E7E"/>
    <w:rsid w:val="00AB2102"/>
    <w:rsid w:val="00B1279A"/>
    <w:rsid w:val="00B61C2D"/>
    <w:rsid w:val="00C443F3"/>
    <w:rsid w:val="00CA3FA7"/>
    <w:rsid w:val="00D17BA2"/>
    <w:rsid w:val="00D31033"/>
    <w:rsid w:val="00E2699A"/>
    <w:rsid w:val="00F05F50"/>
    <w:rsid w:val="00F85EA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6A28"/>
  <w15:chartTrackingRefBased/>
  <w15:docId w15:val="{D12947EA-3C24-43F5-905A-D47CE3C3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0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v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93</TotalTime>
  <Pages>4</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Jeevan</dc:creator>
  <cp:lastModifiedBy>Jeevan Koshy</cp:lastModifiedBy>
  <cp:revision>22</cp:revision>
  <dcterms:created xsi:type="dcterms:W3CDTF">2017-06-17T13:18:00Z</dcterms:created>
  <dcterms:modified xsi:type="dcterms:W3CDTF">2017-06-17T14:53:00Z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